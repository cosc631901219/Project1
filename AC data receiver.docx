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314A52" w:rsidP="00874AA1">
      <w:pPr>
        <w:pStyle w:val="Title"/>
      </w:pPr>
      <w:r>
        <w:t>AC data receiver</w:t>
      </w:r>
    </w:p>
    <w:p w:rsidR="00563FE4" w:rsidRPr="00874AA1" w:rsidRDefault="00314A52" w:rsidP="00874AA1">
      <w:pPr>
        <w:pStyle w:val="Heading1"/>
      </w:pPr>
      <w:r>
        <w:t>Problem Statement</w:t>
      </w:r>
    </w:p>
    <w:p w:rsidR="00563FE4" w:rsidRPr="00874AA1" w:rsidRDefault="004A26DD" w:rsidP="00874AA1">
      <w:r>
        <w:t>To solve problems for</w:t>
      </w:r>
      <w:r w:rsidR="00F2652E">
        <w:t xml:space="preserve"> inconvenient </w:t>
      </w:r>
      <w:r w:rsidR="006A1C3F">
        <w:t>of</w:t>
      </w:r>
      <w:r w:rsidR="00F2652E">
        <w:t xml:space="preserve"> </w:t>
      </w:r>
      <w:r w:rsidR="006A1C3F">
        <w:t xml:space="preserve">retrieving the data from </w:t>
      </w:r>
      <w:r>
        <w:t xml:space="preserve">long distance and </w:t>
      </w:r>
      <w:r w:rsidR="00EC6B7F">
        <w:t>spread around the perimeter.</w:t>
      </w:r>
    </w:p>
    <w:p w:rsidR="00563FE4" w:rsidRPr="00874AA1" w:rsidRDefault="00DB12F2" w:rsidP="00874AA1">
      <w:pPr>
        <w:pStyle w:val="Heading1"/>
      </w:pPr>
      <w:r>
        <w:t>System/User requirement(functional)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DA71B6" w:rsidTr="002E4F19">
        <w:tc>
          <w:tcPr>
            <w:tcW w:w="4325" w:type="dxa"/>
          </w:tcPr>
          <w:p w:rsidR="00DA71B6" w:rsidRDefault="002E4F19" w:rsidP="00185F03">
            <w:pPr>
              <w:pStyle w:val="ListBullet"/>
              <w:numPr>
                <w:ilvl w:val="0"/>
                <w:numId w:val="0"/>
              </w:numPr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System</w:t>
            </w:r>
          </w:p>
        </w:tc>
        <w:tc>
          <w:tcPr>
            <w:tcW w:w="4305" w:type="dxa"/>
          </w:tcPr>
          <w:p w:rsidR="00DA71B6" w:rsidRDefault="002E4F19" w:rsidP="00185F03">
            <w:pPr>
              <w:pStyle w:val="ListBullet"/>
              <w:numPr>
                <w:ilvl w:val="0"/>
                <w:numId w:val="0"/>
              </w:num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U</w:t>
            </w:r>
            <w:r>
              <w:rPr>
                <w:sz w:val="24"/>
                <w:lang w:eastAsia="zh-TW"/>
              </w:rPr>
              <w:t>ser</w:t>
            </w:r>
          </w:p>
        </w:tc>
      </w:tr>
      <w:tr w:rsidR="00255F72" w:rsidTr="002E4F19">
        <w:tc>
          <w:tcPr>
            <w:tcW w:w="4325" w:type="dxa"/>
          </w:tcPr>
          <w:p w:rsidR="004F5566" w:rsidRDefault="004F5566" w:rsidP="00255F72">
            <w:pPr>
              <w:pStyle w:val="ListBullet"/>
              <w:numPr>
                <w:ilvl w:val="0"/>
                <w:numId w:val="6"/>
              </w:numPr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The machine will generate the data</w:t>
            </w:r>
          </w:p>
          <w:p w:rsidR="004F5566" w:rsidRDefault="00255F72" w:rsidP="00255F72">
            <w:pPr>
              <w:pStyle w:val="ListBullet"/>
              <w:numPr>
                <w:ilvl w:val="0"/>
                <w:numId w:val="6"/>
              </w:numPr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 xml:space="preserve">The </w:t>
            </w:r>
            <w:r w:rsidR="004F5566">
              <w:rPr>
                <w:sz w:val="24"/>
                <w:lang w:eastAsia="zh-TW"/>
              </w:rPr>
              <w:t>send device</w:t>
            </w:r>
            <w:r w:rsidR="004F5566">
              <w:rPr>
                <w:rFonts w:hint="eastAsia"/>
                <w:sz w:val="24"/>
                <w:lang w:eastAsia="zh-TW"/>
              </w:rPr>
              <w:t xml:space="preserve"> w</w:t>
            </w:r>
            <w:r w:rsidR="004F5566">
              <w:rPr>
                <w:sz w:val="24"/>
                <w:lang w:eastAsia="zh-TW"/>
              </w:rPr>
              <w:t>ill retrieve the data</w:t>
            </w:r>
            <w:r w:rsidR="0010181A">
              <w:rPr>
                <w:sz w:val="24"/>
                <w:lang w:eastAsia="zh-TW"/>
              </w:rPr>
              <w:t xml:space="preserve"> from the machine</w:t>
            </w:r>
            <w:r w:rsidR="004F5566">
              <w:rPr>
                <w:sz w:val="24"/>
                <w:lang w:eastAsia="zh-TW"/>
              </w:rPr>
              <w:t xml:space="preserve"> and</w:t>
            </w:r>
            <w:r w:rsidR="0010181A">
              <w:rPr>
                <w:sz w:val="24"/>
                <w:lang w:eastAsia="zh-TW"/>
              </w:rPr>
              <w:t xml:space="preserve"> translate as an UDP message</w:t>
            </w:r>
            <w:r w:rsidR="004F5566">
              <w:rPr>
                <w:sz w:val="24"/>
                <w:lang w:eastAsia="zh-TW"/>
              </w:rPr>
              <w:t xml:space="preserve"> </w:t>
            </w:r>
          </w:p>
          <w:p w:rsidR="0010181A" w:rsidRDefault="0010181A" w:rsidP="00255F72">
            <w:pPr>
              <w:pStyle w:val="ListBullet"/>
              <w:numPr>
                <w:ilvl w:val="0"/>
                <w:numId w:val="6"/>
              </w:numPr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 xml:space="preserve">Than the send device will address the </w:t>
            </w:r>
            <w:proofErr w:type="gramStart"/>
            <w:r>
              <w:rPr>
                <w:sz w:val="24"/>
                <w:lang w:eastAsia="zh-TW"/>
              </w:rPr>
              <w:t>message</w:t>
            </w:r>
            <w:r w:rsidR="002A0F29">
              <w:rPr>
                <w:sz w:val="24"/>
                <w:lang w:eastAsia="zh-TW"/>
              </w:rPr>
              <w:t>(</w:t>
            </w:r>
            <w:proofErr w:type="gramEnd"/>
            <w:r w:rsidR="002A0F29">
              <w:rPr>
                <w:sz w:val="24"/>
                <w:lang w:eastAsia="zh-TW"/>
              </w:rPr>
              <w:t>temperature, pressure)</w:t>
            </w:r>
            <w:r>
              <w:rPr>
                <w:sz w:val="24"/>
                <w:lang w:eastAsia="zh-TW"/>
              </w:rPr>
              <w:t xml:space="preserve"> to the receiver</w:t>
            </w:r>
            <w:r w:rsidR="00255F72">
              <w:rPr>
                <w:sz w:val="24"/>
                <w:lang w:eastAsia="zh-TW"/>
              </w:rPr>
              <w:t xml:space="preserve"> device</w:t>
            </w:r>
            <w:r w:rsidR="00D57EC0">
              <w:rPr>
                <w:sz w:val="24"/>
                <w:lang w:eastAsia="zh-TW"/>
              </w:rPr>
              <w:t xml:space="preserve"> </w:t>
            </w:r>
            <w:r w:rsidR="002A0F29">
              <w:rPr>
                <w:sz w:val="24"/>
                <w:lang w:eastAsia="zh-TW"/>
              </w:rPr>
              <w:t xml:space="preserve">every </w:t>
            </w:r>
            <w:r w:rsidR="002A0F29">
              <w:rPr>
                <w:rFonts w:hint="eastAsia"/>
                <w:sz w:val="24"/>
                <w:lang w:eastAsia="zh-TW"/>
              </w:rPr>
              <w:t>(  ) m</w:t>
            </w:r>
            <w:r w:rsidR="002A0F29">
              <w:rPr>
                <w:sz w:val="24"/>
                <w:lang w:eastAsia="zh-TW"/>
              </w:rPr>
              <w:t>in</w:t>
            </w:r>
            <w:r>
              <w:rPr>
                <w:sz w:val="24"/>
                <w:lang w:eastAsia="zh-TW"/>
              </w:rPr>
              <w:t>.</w:t>
            </w:r>
          </w:p>
          <w:p w:rsidR="0099485E" w:rsidRDefault="0099485E" w:rsidP="00255F72">
            <w:pPr>
              <w:pStyle w:val="ListBullet"/>
              <w:numPr>
                <w:ilvl w:val="0"/>
                <w:numId w:val="6"/>
              </w:numPr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The receiver device will</w:t>
            </w:r>
            <w:r>
              <w:rPr>
                <w:sz w:val="24"/>
                <w:lang w:eastAsia="zh-TW"/>
              </w:rPr>
              <w:t xml:space="preserve"> collect the data</w:t>
            </w:r>
            <w:r w:rsidR="002A0F29">
              <w:rPr>
                <w:sz w:val="24"/>
                <w:lang w:eastAsia="zh-TW"/>
              </w:rPr>
              <w:t xml:space="preserve"> and detect if connected to the send device.</w:t>
            </w:r>
          </w:p>
          <w:p w:rsidR="0099485E" w:rsidRDefault="0010181A" w:rsidP="00255F72">
            <w:pPr>
              <w:pStyle w:val="ListBullet"/>
              <w:numPr>
                <w:ilvl w:val="0"/>
                <w:numId w:val="6"/>
              </w:numPr>
              <w:rPr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T</w:t>
            </w:r>
            <w:r>
              <w:rPr>
                <w:sz w:val="24"/>
                <w:lang w:eastAsia="zh-TW"/>
              </w:rPr>
              <w:t>he receiver device</w:t>
            </w:r>
            <w:r>
              <w:rPr>
                <w:sz w:val="24"/>
                <w:lang w:eastAsia="zh-TW"/>
              </w:rPr>
              <w:t xml:space="preserve"> will </w:t>
            </w:r>
            <w:r w:rsidR="0099485E">
              <w:rPr>
                <w:sz w:val="24"/>
                <w:lang w:eastAsia="zh-TW"/>
              </w:rPr>
              <w:t xml:space="preserve">translate the message </w:t>
            </w:r>
          </w:p>
          <w:p w:rsidR="00255F72" w:rsidRDefault="0099485E" w:rsidP="00255F72">
            <w:pPr>
              <w:pStyle w:val="ListBullet"/>
              <w:numPr>
                <w:ilvl w:val="0"/>
                <w:numId w:val="6"/>
              </w:numPr>
              <w:rPr>
                <w:rFonts w:hint="eastAsia"/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 xml:space="preserve">Than it </w:t>
            </w:r>
            <w:r w:rsidR="00255F72">
              <w:rPr>
                <w:sz w:val="24"/>
                <w:lang w:eastAsia="zh-TW"/>
              </w:rPr>
              <w:t xml:space="preserve">shall show the </w:t>
            </w:r>
            <w:proofErr w:type="gramStart"/>
            <w:r>
              <w:rPr>
                <w:sz w:val="24"/>
                <w:lang w:eastAsia="zh-TW"/>
              </w:rPr>
              <w:t>message</w:t>
            </w:r>
            <w:r w:rsidR="002A0F29">
              <w:rPr>
                <w:sz w:val="24"/>
                <w:lang w:eastAsia="zh-TW"/>
              </w:rPr>
              <w:t>(</w:t>
            </w:r>
            <w:proofErr w:type="gramEnd"/>
            <w:r w:rsidR="002A0F29">
              <w:rPr>
                <w:sz w:val="24"/>
                <w:lang w:eastAsia="zh-TW"/>
              </w:rPr>
              <w:t>temperature, pressure</w:t>
            </w:r>
            <w:r w:rsidR="002A0F29">
              <w:rPr>
                <w:sz w:val="24"/>
                <w:lang w:eastAsia="zh-TW"/>
              </w:rPr>
              <w:t xml:space="preserve"> ,</w:t>
            </w:r>
            <w:r w:rsidR="002A0F29">
              <w:rPr>
                <w:sz w:val="24"/>
                <w:lang w:eastAsia="zh-TW"/>
              </w:rPr>
              <w:t>timestamp</w:t>
            </w:r>
            <w:r w:rsidR="002A0F29">
              <w:rPr>
                <w:sz w:val="24"/>
                <w:lang w:eastAsia="zh-TW"/>
              </w:rPr>
              <w:t>)</w:t>
            </w:r>
            <w:r>
              <w:rPr>
                <w:sz w:val="24"/>
                <w:lang w:eastAsia="zh-TW"/>
              </w:rPr>
              <w:t>.</w:t>
            </w:r>
          </w:p>
        </w:tc>
        <w:tc>
          <w:tcPr>
            <w:tcW w:w="4305" w:type="dxa"/>
          </w:tcPr>
          <w:p w:rsidR="00255F72" w:rsidRDefault="00255F72" w:rsidP="00255F7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 xml:space="preserve">The receiver device shall show the data send by the other </w:t>
            </w:r>
            <w:r w:rsidR="003E6149">
              <w:rPr>
                <w:sz w:val="24"/>
                <w:lang w:eastAsia="zh-TW"/>
              </w:rPr>
              <w:t>send</w:t>
            </w:r>
            <w:r w:rsidR="004F5566">
              <w:rPr>
                <w:sz w:val="24"/>
                <w:lang w:eastAsia="zh-TW"/>
              </w:rPr>
              <w:t xml:space="preserve"> </w:t>
            </w:r>
            <w:r w:rsidR="004F5566">
              <w:rPr>
                <w:sz w:val="24"/>
                <w:lang w:eastAsia="zh-TW"/>
              </w:rPr>
              <w:t>device</w:t>
            </w:r>
            <w:r>
              <w:rPr>
                <w:sz w:val="24"/>
                <w:lang w:eastAsia="zh-TW"/>
              </w:rPr>
              <w:t xml:space="preserve"> so that the user can know the right amount of pressure and temperature from the distanced machine.</w:t>
            </w:r>
          </w:p>
        </w:tc>
      </w:tr>
    </w:tbl>
    <w:p w:rsidR="002E4F19" w:rsidRDefault="002E4F19" w:rsidP="0099485E">
      <w:pPr>
        <w:pStyle w:val="ListBullet"/>
        <w:numPr>
          <w:ilvl w:val="0"/>
          <w:numId w:val="0"/>
        </w:numPr>
        <w:ind w:left="720"/>
        <w:rPr>
          <w:rFonts w:hint="eastAsia"/>
          <w:sz w:val="24"/>
          <w:lang w:eastAsia="zh-TW"/>
        </w:rPr>
      </w:pPr>
    </w:p>
    <w:p w:rsidR="00185F03" w:rsidRPr="00EC6B7F" w:rsidRDefault="00185F03" w:rsidP="00185F03">
      <w:pPr>
        <w:pStyle w:val="ListBullet"/>
        <w:rPr>
          <w:sz w:val="24"/>
        </w:rPr>
      </w:pPr>
      <w:r w:rsidRPr="00EC6B7F">
        <w:rPr>
          <w:sz w:val="24"/>
        </w:rPr>
        <w:t xml:space="preserve">Functional </w:t>
      </w:r>
      <w:proofErr w:type="gramStart"/>
      <w:r w:rsidRPr="00EC6B7F">
        <w:rPr>
          <w:sz w:val="24"/>
        </w:rPr>
        <w:t>ID :system</w:t>
      </w:r>
      <w:proofErr w:type="gramEnd"/>
      <w:r w:rsidRPr="00EC6B7F">
        <w:rPr>
          <w:sz w:val="24"/>
        </w:rPr>
        <w:t xml:space="preserve"> should display </w:t>
      </w:r>
    </w:p>
    <w:p w:rsidR="00563FE4" w:rsidRDefault="00A6216A" w:rsidP="006E548D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  <w:lang w:eastAsia="zh-TW"/>
        </w:rPr>
        <w:t>Dummy Generator</w:t>
      </w:r>
    </w:p>
    <w:p w:rsidR="006E548D" w:rsidRDefault="006E548D" w:rsidP="006E548D">
      <w:pPr>
        <w:pStyle w:val="ListBullet"/>
        <w:numPr>
          <w:ilvl w:val="2"/>
          <w:numId w:val="5"/>
        </w:numPr>
        <w:rPr>
          <w:sz w:val="24"/>
        </w:rPr>
      </w:pPr>
      <w:r>
        <w:rPr>
          <w:sz w:val="24"/>
          <w:lang w:eastAsia="zh-TW"/>
        </w:rPr>
        <w:t>Function</w:t>
      </w:r>
    </w:p>
    <w:p w:rsidR="006E548D" w:rsidRDefault="006E548D" w:rsidP="006E548D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Description</w:t>
      </w:r>
    </w:p>
    <w:p w:rsidR="006E548D" w:rsidRDefault="006E548D" w:rsidP="006E548D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I</w:t>
      </w:r>
      <w:r>
        <w:rPr>
          <w:sz w:val="24"/>
          <w:lang w:eastAsia="zh-TW"/>
        </w:rPr>
        <w:t>nputs</w:t>
      </w:r>
    </w:p>
    <w:p w:rsidR="006E548D" w:rsidRDefault="004A1D3C" w:rsidP="006E548D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Source</w:t>
      </w:r>
    </w:p>
    <w:p w:rsidR="006E548D" w:rsidRDefault="006E548D" w:rsidP="006E548D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O</w:t>
      </w:r>
      <w:r>
        <w:rPr>
          <w:sz w:val="24"/>
          <w:lang w:eastAsia="zh-TW"/>
        </w:rPr>
        <w:t>utputs</w:t>
      </w:r>
    </w:p>
    <w:p w:rsidR="006E548D" w:rsidRDefault="006E548D" w:rsidP="006E548D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D</w:t>
      </w:r>
      <w:r>
        <w:rPr>
          <w:sz w:val="24"/>
          <w:lang w:eastAsia="zh-TW"/>
        </w:rPr>
        <w:t>estination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Action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R</w:t>
      </w:r>
      <w:r>
        <w:rPr>
          <w:sz w:val="24"/>
          <w:lang w:eastAsia="zh-TW"/>
        </w:rPr>
        <w:t>equirement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Pre-condition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Post-condition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Side effects</w:t>
      </w:r>
    </w:p>
    <w:p w:rsidR="00A6216A" w:rsidRDefault="00A6216A" w:rsidP="00A6216A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  <w:lang w:eastAsia="zh-TW"/>
        </w:rPr>
        <w:t>Translate data from tool</w:t>
      </w:r>
    </w:p>
    <w:p w:rsidR="00A6216A" w:rsidRDefault="00A6216A" w:rsidP="00A6216A">
      <w:pPr>
        <w:pStyle w:val="ListBullet"/>
        <w:numPr>
          <w:ilvl w:val="2"/>
          <w:numId w:val="5"/>
        </w:numPr>
        <w:rPr>
          <w:sz w:val="24"/>
        </w:rPr>
      </w:pPr>
      <w:r>
        <w:rPr>
          <w:sz w:val="24"/>
          <w:lang w:eastAsia="zh-TW"/>
        </w:rPr>
        <w:t>Function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Description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I</w:t>
      </w:r>
      <w:r>
        <w:rPr>
          <w:sz w:val="24"/>
          <w:lang w:eastAsia="zh-TW"/>
        </w:rPr>
        <w:t>nputs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S</w:t>
      </w:r>
      <w:r>
        <w:rPr>
          <w:sz w:val="24"/>
          <w:lang w:eastAsia="zh-TW"/>
        </w:rPr>
        <w:t>ou</w:t>
      </w:r>
      <w:r w:rsidR="004A1D3C">
        <w:rPr>
          <w:sz w:val="24"/>
          <w:lang w:eastAsia="zh-TW"/>
        </w:rPr>
        <w:t>r</w:t>
      </w:r>
      <w:r>
        <w:rPr>
          <w:sz w:val="24"/>
          <w:lang w:eastAsia="zh-TW"/>
        </w:rPr>
        <w:t>ce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O</w:t>
      </w:r>
      <w:r>
        <w:rPr>
          <w:sz w:val="24"/>
          <w:lang w:eastAsia="zh-TW"/>
        </w:rPr>
        <w:t>utputs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lastRenderedPageBreak/>
        <w:t>D</w:t>
      </w:r>
      <w:r>
        <w:rPr>
          <w:sz w:val="24"/>
          <w:lang w:eastAsia="zh-TW"/>
        </w:rPr>
        <w:t>estination</w:t>
      </w:r>
    </w:p>
    <w:p w:rsidR="002A0F29" w:rsidRDefault="002A0F29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Action</w:t>
      </w:r>
    </w:p>
    <w:p w:rsidR="002A0F29" w:rsidRDefault="002A0F29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R</w:t>
      </w:r>
      <w:r>
        <w:rPr>
          <w:sz w:val="24"/>
          <w:lang w:eastAsia="zh-TW"/>
        </w:rPr>
        <w:t>equirement</w:t>
      </w:r>
    </w:p>
    <w:p w:rsidR="002A0F29" w:rsidRDefault="00700976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Pre-condition</w:t>
      </w:r>
    </w:p>
    <w:p w:rsidR="00700976" w:rsidRDefault="00700976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Post-condition</w:t>
      </w:r>
    </w:p>
    <w:p w:rsidR="00700976" w:rsidRPr="00EC6B7F" w:rsidRDefault="00700976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Side effects</w:t>
      </w:r>
    </w:p>
    <w:p w:rsidR="00A6216A" w:rsidRDefault="00A6216A" w:rsidP="00A6216A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  <w:lang w:eastAsia="zh-TW"/>
        </w:rPr>
        <w:t>Sending data from tool</w:t>
      </w:r>
    </w:p>
    <w:p w:rsidR="00A6216A" w:rsidRDefault="00A6216A" w:rsidP="00A6216A">
      <w:pPr>
        <w:pStyle w:val="ListBullet"/>
        <w:numPr>
          <w:ilvl w:val="2"/>
          <w:numId w:val="5"/>
        </w:numPr>
        <w:rPr>
          <w:sz w:val="24"/>
        </w:rPr>
      </w:pPr>
      <w:r>
        <w:rPr>
          <w:sz w:val="24"/>
          <w:lang w:eastAsia="zh-TW"/>
        </w:rPr>
        <w:t>Function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Description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I</w:t>
      </w:r>
      <w:r>
        <w:rPr>
          <w:sz w:val="24"/>
          <w:lang w:eastAsia="zh-TW"/>
        </w:rPr>
        <w:t>nputs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S</w:t>
      </w:r>
      <w:r>
        <w:rPr>
          <w:sz w:val="24"/>
          <w:lang w:eastAsia="zh-TW"/>
        </w:rPr>
        <w:t>ou</w:t>
      </w:r>
      <w:r w:rsidR="004A1D3C">
        <w:rPr>
          <w:sz w:val="24"/>
          <w:lang w:eastAsia="zh-TW"/>
        </w:rPr>
        <w:t>r</w:t>
      </w:r>
      <w:r>
        <w:rPr>
          <w:sz w:val="24"/>
          <w:lang w:eastAsia="zh-TW"/>
        </w:rPr>
        <w:t>ce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O</w:t>
      </w:r>
      <w:r>
        <w:rPr>
          <w:sz w:val="24"/>
          <w:lang w:eastAsia="zh-TW"/>
        </w:rPr>
        <w:t>utputs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D</w:t>
      </w:r>
      <w:r>
        <w:rPr>
          <w:sz w:val="24"/>
          <w:lang w:eastAsia="zh-TW"/>
        </w:rPr>
        <w:t>estination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Action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R</w:t>
      </w:r>
      <w:r>
        <w:rPr>
          <w:sz w:val="24"/>
          <w:lang w:eastAsia="zh-TW"/>
        </w:rPr>
        <w:t>equirement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Pre-condition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Post-condition</w:t>
      </w:r>
    </w:p>
    <w:p w:rsidR="00700976" w:rsidRPr="00EC6B7F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Side effects</w:t>
      </w:r>
    </w:p>
    <w:p w:rsidR="00A6216A" w:rsidRDefault="00A6216A" w:rsidP="00A6216A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  <w:lang w:eastAsia="zh-TW"/>
        </w:rPr>
        <w:t xml:space="preserve">Receives data from the device </w:t>
      </w:r>
    </w:p>
    <w:p w:rsidR="00A6216A" w:rsidRDefault="00A6216A" w:rsidP="00A6216A">
      <w:pPr>
        <w:pStyle w:val="ListBullet"/>
        <w:numPr>
          <w:ilvl w:val="2"/>
          <w:numId w:val="5"/>
        </w:numPr>
        <w:rPr>
          <w:sz w:val="24"/>
        </w:rPr>
      </w:pPr>
      <w:r>
        <w:rPr>
          <w:sz w:val="24"/>
          <w:lang w:eastAsia="zh-TW"/>
        </w:rPr>
        <w:t>Function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Description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I</w:t>
      </w:r>
      <w:r>
        <w:rPr>
          <w:sz w:val="24"/>
          <w:lang w:eastAsia="zh-TW"/>
        </w:rPr>
        <w:t>nputs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S</w:t>
      </w:r>
      <w:r>
        <w:rPr>
          <w:sz w:val="24"/>
          <w:lang w:eastAsia="zh-TW"/>
        </w:rPr>
        <w:t>ou</w:t>
      </w:r>
      <w:r w:rsidR="004A1D3C">
        <w:rPr>
          <w:sz w:val="24"/>
          <w:lang w:eastAsia="zh-TW"/>
        </w:rPr>
        <w:t>r</w:t>
      </w:r>
      <w:r>
        <w:rPr>
          <w:sz w:val="24"/>
          <w:lang w:eastAsia="zh-TW"/>
        </w:rPr>
        <w:t>ce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O</w:t>
      </w:r>
      <w:r>
        <w:rPr>
          <w:sz w:val="24"/>
          <w:lang w:eastAsia="zh-TW"/>
        </w:rPr>
        <w:t>utputs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D</w:t>
      </w:r>
      <w:r>
        <w:rPr>
          <w:sz w:val="24"/>
          <w:lang w:eastAsia="zh-TW"/>
        </w:rPr>
        <w:t>estination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Action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R</w:t>
      </w:r>
      <w:r>
        <w:rPr>
          <w:sz w:val="24"/>
          <w:lang w:eastAsia="zh-TW"/>
        </w:rPr>
        <w:t>equirement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Pre-condition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Post-condition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Side effects</w:t>
      </w:r>
    </w:p>
    <w:p w:rsidR="00A6216A" w:rsidRDefault="00A6216A" w:rsidP="00A6216A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  <w:lang w:eastAsia="zh-TW"/>
        </w:rPr>
        <w:t>Translate message</w:t>
      </w:r>
    </w:p>
    <w:p w:rsidR="00A6216A" w:rsidRDefault="00A6216A" w:rsidP="00A6216A">
      <w:pPr>
        <w:pStyle w:val="ListBullet"/>
        <w:numPr>
          <w:ilvl w:val="2"/>
          <w:numId w:val="5"/>
        </w:numPr>
        <w:rPr>
          <w:sz w:val="24"/>
        </w:rPr>
      </w:pPr>
      <w:r>
        <w:rPr>
          <w:sz w:val="24"/>
          <w:lang w:eastAsia="zh-TW"/>
        </w:rPr>
        <w:t>Function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Description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I</w:t>
      </w:r>
      <w:r>
        <w:rPr>
          <w:sz w:val="24"/>
          <w:lang w:eastAsia="zh-TW"/>
        </w:rPr>
        <w:t>nputs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S</w:t>
      </w:r>
      <w:r>
        <w:rPr>
          <w:sz w:val="24"/>
          <w:lang w:eastAsia="zh-TW"/>
        </w:rPr>
        <w:t>ou</w:t>
      </w:r>
      <w:r w:rsidR="004A1D3C">
        <w:rPr>
          <w:sz w:val="24"/>
          <w:lang w:eastAsia="zh-TW"/>
        </w:rPr>
        <w:t>r</w:t>
      </w:r>
      <w:r>
        <w:rPr>
          <w:sz w:val="24"/>
          <w:lang w:eastAsia="zh-TW"/>
        </w:rPr>
        <w:t>ce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O</w:t>
      </w:r>
      <w:r>
        <w:rPr>
          <w:sz w:val="24"/>
          <w:lang w:eastAsia="zh-TW"/>
        </w:rPr>
        <w:t>utputs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D</w:t>
      </w:r>
      <w:r>
        <w:rPr>
          <w:sz w:val="24"/>
          <w:lang w:eastAsia="zh-TW"/>
        </w:rPr>
        <w:t>estination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Action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R</w:t>
      </w:r>
      <w:r>
        <w:rPr>
          <w:sz w:val="24"/>
          <w:lang w:eastAsia="zh-TW"/>
        </w:rPr>
        <w:t>equirement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Pre-condition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Post-condition</w:t>
      </w:r>
    </w:p>
    <w:p w:rsidR="00700976" w:rsidRPr="00EC6B7F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Side effects</w:t>
      </w:r>
    </w:p>
    <w:p w:rsidR="00A6216A" w:rsidRDefault="00A6216A" w:rsidP="00A6216A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  <w:lang w:eastAsia="zh-TW"/>
        </w:rPr>
        <w:t>Display the message</w:t>
      </w:r>
    </w:p>
    <w:p w:rsidR="00A6216A" w:rsidRDefault="00A6216A" w:rsidP="00A6216A">
      <w:pPr>
        <w:pStyle w:val="ListBullet"/>
        <w:numPr>
          <w:ilvl w:val="2"/>
          <w:numId w:val="5"/>
        </w:numPr>
        <w:rPr>
          <w:sz w:val="24"/>
        </w:rPr>
      </w:pPr>
      <w:r>
        <w:rPr>
          <w:sz w:val="24"/>
          <w:lang w:eastAsia="zh-TW"/>
        </w:rPr>
        <w:t>Function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Description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lastRenderedPageBreak/>
        <w:t>I</w:t>
      </w:r>
      <w:r>
        <w:rPr>
          <w:sz w:val="24"/>
          <w:lang w:eastAsia="zh-TW"/>
        </w:rPr>
        <w:t>nputs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S</w:t>
      </w:r>
      <w:r>
        <w:rPr>
          <w:sz w:val="24"/>
          <w:lang w:eastAsia="zh-TW"/>
        </w:rPr>
        <w:t>ou</w:t>
      </w:r>
      <w:r w:rsidR="004A1D3C">
        <w:rPr>
          <w:sz w:val="24"/>
          <w:lang w:eastAsia="zh-TW"/>
        </w:rPr>
        <w:t>r</w:t>
      </w:r>
      <w:r>
        <w:rPr>
          <w:sz w:val="24"/>
          <w:lang w:eastAsia="zh-TW"/>
        </w:rPr>
        <w:t>ce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O</w:t>
      </w:r>
      <w:r>
        <w:rPr>
          <w:sz w:val="24"/>
          <w:lang w:eastAsia="zh-TW"/>
        </w:rPr>
        <w:t>utputs</w:t>
      </w:r>
    </w:p>
    <w:p w:rsidR="00A6216A" w:rsidRDefault="00A6216A" w:rsidP="00A6216A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D</w:t>
      </w:r>
      <w:r>
        <w:rPr>
          <w:sz w:val="24"/>
          <w:lang w:eastAsia="zh-TW"/>
        </w:rPr>
        <w:t>estination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Action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rFonts w:hint="eastAsia"/>
          <w:sz w:val="24"/>
          <w:lang w:eastAsia="zh-TW"/>
        </w:rPr>
        <w:t>R</w:t>
      </w:r>
      <w:r>
        <w:rPr>
          <w:sz w:val="24"/>
          <w:lang w:eastAsia="zh-TW"/>
        </w:rPr>
        <w:t>equirement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Pre-condition</w:t>
      </w:r>
    </w:p>
    <w:p w:rsidR="00700976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Post-condition</w:t>
      </w:r>
    </w:p>
    <w:p w:rsidR="00700976" w:rsidRPr="00EC6B7F" w:rsidRDefault="00700976" w:rsidP="00700976">
      <w:pPr>
        <w:pStyle w:val="ListBullet"/>
        <w:numPr>
          <w:ilvl w:val="3"/>
          <w:numId w:val="5"/>
        </w:numPr>
        <w:rPr>
          <w:sz w:val="24"/>
        </w:rPr>
      </w:pPr>
      <w:r>
        <w:rPr>
          <w:sz w:val="24"/>
          <w:lang w:eastAsia="zh-TW"/>
        </w:rPr>
        <w:t>Side effects</w:t>
      </w:r>
    </w:p>
    <w:p w:rsidR="00A6216A" w:rsidRPr="00A6216A" w:rsidRDefault="00A6216A" w:rsidP="00A6216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</w:p>
    <w:p w:rsidR="00563FE4" w:rsidRDefault="00DB12F2" w:rsidP="00874AA1">
      <w:pPr>
        <w:pStyle w:val="Heading1"/>
      </w:pPr>
      <w:r>
        <w:t>System Modeling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07DA" w:rsidTr="005D07DA">
        <w:tc>
          <w:tcPr>
            <w:tcW w:w="3116" w:type="dxa"/>
          </w:tcPr>
          <w:p w:rsidR="005D07DA" w:rsidRDefault="005D07DA" w:rsidP="005D07DA">
            <w:pPr>
              <w:pStyle w:val="Heading1"/>
              <w:tabs>
                <w:tab w:val="left" w:pos="964"/>
              </w:tabs>
              <w:outlineLvl w:val="0"/>
            </w:pPr>
            <w:r>
              <w:tab/>
              <w:t>Skate holder</w:t>
            </w:r>
          </w:p>
        </w:tc>
        <w:tc>
          <w:tcPr>
            <w:tcW w:w="3117" w:type="dxa"/>
          </w:tcPr>
          <w:p w:rsidR="005D07DA" w:rsidRDefault="005D07DA" w:rsidP="00874AA1">
            <w:pPr>
              <w:pStyle w:val="Heading1"/>
              <w:outlineLvl w:val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Actors goal</w:t>
            </w:r>
          </w:p>
        </w:tc>
        <w:tc>
          <w:tcPr>
            <w:tcW w:w="3117" w:type="dxa"/>
          </w:tcPr>
          <w:p w:rsidR="005D07DA" w:rsidRDefault="005D07DA" w:rsidP="00874AA1">
            <w:pPr>
              <w:pStyle w:val="Heading1"/>
              <w:outlineLvl w:val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User case</w:t>
            </w:r>
          </w:p>
        </w:tc>
      </w:tr>
      <w:tr w:rsidR="005D07DA" w:rsidRPr="005D07DA" w:rsidTr="005D07DA">
        <w:tc>
          <w:tcPr>
            <w:tcW w:w="3116" w:type="dxa"/>
          </w:tcPr>
          <w:p w:rsidR="005D07DA" w:rsidRPr="005D07DA" w:rsidRDefault="005D07DA" w:rsidP="005D07DA">
            <w:pPr>
              <w:pStyle w:val="ListBullet"/>
              <w:numPr>
                <w:ilvl w:val="0"/>
                <w:numId w:val="0"/>
              </w:numPr>
              <w:ind w:leftChars="400" w:left="960"/>
              <w:rPr>
                <w:rFonts w:cstheme="minorHAnsi"/>
                <w:sz w:val="24"/>
                <w:szCs w:val="22"/>
                <w:lang w:eastAsia="zh-TW"/>
              </w:rPr>
            </w:pPr>
            <w:r w:rsidRPr="005D07DA">
              <w:rPr>
                <w:rFonts w:cstheme="minorHAnsi"/>
                <w:sz w:val="24"/>
                <w:szCs w:val="22"/>
                <w:lang w:eastAsia="zh-TW"/>
              </w:rPr>
              <w:t>AC repairer</w:t>
            </w:r>
          </w:p>
        </w:tc>
        <w:tc>
          <w:tcPr>
            <w:tcW w:w="3117" w:type="dxa"/>
          </w:tcPr>
          <w:p w:rsidR="005D07DA" w:rsidRPr="005D07DA" w:rsidRDefault="005D07DA" w:rsidP="00874AA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</w:pPr>
            <w:r w:rsidRPr="005D07DA"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repair AC</w:t>
            </w:r>
          </w:p>
        </w:tc>
        <w:tc>
          <w:tcPr>
            <w:tcW w:w="3117" w:type="dxa"/>
          </w:tcPr>
          <w:p w:rsidR="005D07DA" w:rsidRPr="005D07DA" w:rsidRDefault="005D07DA" w:rsidP="00874AA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4"/>
                <w:szCs w:val="22"/>
              </w:rPr>
            </w:pPr>
            <w:r w:rsidRPr="005D07DA"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 xml:space="preserve">Using the </w:t>
            </w:r>
            <w:r w:rsidRPr="005D07DA"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 xml:space="preserve">device </w:t>
            </w:r>
            <w:r w:rsidRPr="005D07DA"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data</w:t>
            </w:r>
            <w:r w:rsidRPr="005D07DA"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 xml:space="preserve"> to manger which action they should do to fix the AC</w:t>
            </w:r>
            <w:r w:rsidRPr="005D07DA"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 xml:space="preserve"> </w:t>
            </w:r>
          </w:p>
        </w:tc>
      </w:tr>
      <w:tr w:rsidR="005D07DA" w:rsidRPr="005D07DA" w:rsidTr="005D07DA">
        <w:tc>
          <w:tcPr>
            <w:tcW w:w="3116" w:type="dxa"/>
          </w:tcPr>
          <w:p w:rsidR="005D07DA" w:rsidRPr="005D07DA" w:rsidRDefault="005D07DA" w:rsidP="00874AA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</w:pPr>
            <w:r w:rsidRPr="005D07DA"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IT</w:t>
            </w:r>
            <w:r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 xml:space="preserve"> staff</w:t>
            </w:r>
          </w:p>
        </w:tc>
        <w:tc>
          <w:tcPr>
            <w:tcW w:w="3117" w:type="dxa"/>
          </w:tcPr>
          <w:p w:rsidR="005D07DA" w:rsidRPr="005D07DA" w:rsidRDefault="005D07DA" w:rsidP="00874AA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4"/>
                <w:szCs w:val="22"/>
              </w:rPr>
            </w:pPr>
            <w:r w:rsidRPr="005D07DA">
              <w:rPr>
                <w:rFonts w:asciiTheme="minorHAnsi" w:hAnsiTheme="minorHAnsi" w:cstheme="minorHAnsi"/>
                <w:b w:val="0"/>
                <w:sz w:val="24"/>
                <w:szCs w:val="22"/>
              </w:rPr>
              <w:t>installing and maintaining the system</w:t>
            </w:r>
          </w:p>
        </w:tc>
        <w:tc>
          <w:tcPr>
            <w:tcW w:w="3117" w:type="dxa"/>
          </w:tcPr>
          <w:p w:rsidR="00420687" w:rsidRDefault="00420687" w:rsidP="00874AA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When the monitor does not show the correctness of data.</w:t>
            </w:r>
          </w:p>
          <w:p w:rsidR="00420687" w:rsidRPr="005D07DA" w:rsidRDefault="00420687" w:rsidP="00874AA1">
            <w:pPr>
              <w:pStyle w:val="Heading1"/>
              <w:outlineLvl w:val="0"/>
              <w:rPr>
                <w:rFonts w:asciiTheme="minorHAnsi" w:hAnsiTheme="minorHAnsi" w:cstheme="minorHAnsi" w:hint="eastAsia"/>
                <w:b w:val="0"/>
                <w:sz w:val="24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 xml:space="preserve">Every </w:t>
            </w:r>
            <w:proofErr w:type="gramStart"/>
            <w:r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period of time</w:t>
            </w:r>
            <w:proofErr w:type="gramEnd"/>
            <w:r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 xml:space="preserve"> should have a system upgrade since AC may have new process </w:t>
            </w:r>
          </w:p>
        </w:tc>
      </w:tr>
      <w:tr w:rsidR="005D07DA" w:rsidRPr="005D07DA" w:rsidTr="005D07DA">
        <w:tc>
          <w:tcPr>
            <w:tcW w:w="3116" w:type="dxa"/>
          </w:tcPr>
          <w:p w:rsidR="005D07DA" w:rsidRPr="005D07DA" w:rsidRDefault="006E548D" w:rsidP="00874AA1">
            <w:pPr>
              <w:pStyle w:val="Heading1"/>
              <w:outlineLvl w:val="0"/>
              <w:rPr>
                <w:rFonts w:asciiTheme="minorHAnsi" w:hAnsiTheme="minorHAnsi" w:cstheme="minorHAnsi" w:hint="eastAsia"/>
                <w:b w:val="0"/>
                <w:sz w:val="24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R</w:t>
            </w:r>
            <w:r w:rsidR="005D07DA"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epair</w:t>
            </w:r>
          </w:p>
        </w:tc>
        <w:tc>
          <w:tcPr>
            <w:tcW w:w="3117" w:type="dxa"/>
          </w:tcPr>
          <w:p w:rsidR="005D07DA" w:rsidRPr="005D07DA" w:rsidRDefault="005D07DA" w:rsidP="00874AA1">
            <w:pPr>
              <w:pStyle w:val="Heading1"/>
              <w:outlineLvl w:val="0"/>
              <w:rPr>
                <w:rFonts w:asciiTheme="minorHAnsi" w:hAnsiTheme="minorHAnsi" w:cstheme="minorHAnsi" w:hint="eastAsia"/>
                <w:b w:val="0"/>
                <w:sz w:val="24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Fix the device</w:t>
            </w:r>
          </w:p>
        </w:tc>
        <w:tc>
          <w:tcPr>
            <w:tcW w:w="3117" w:type="dxa"/>
          </w:tcPr>
          <w:p w:rsidR="005D07DA" w:rsidRPr="005D07DA" w:rsidRDefault="00420687" w:rsidP="00874AA1">
            <w:pPr>
              <w:pStyle w:val="Heading1"/>
              <w:outlineLvl w:val="0"/>
              <w:rPr>
                <w:rFonts w:asciiTheme="minorHAnsi" w:hAnsiTheme="minorHAnsi" w:cstheme="minorHAnsi" w:hint="eastAsia"/>
                <w:b w:val="0"/>
                <w:sz w:val="24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2"/>
                <w:lang w:eastAsia="zh-TW"/>
              </w:rPr>
              <w:t>When the device is broke</w:t>
            </w:r>
          </w:p>
        </w:tc>
      </w:tr>
    </w:tbl>
    <w:p w:rsidR="001C2F1C" w:rsidRDefault="001C2F1C" w:rsidP="001C2F1C">
      <w:pPr>
        <w:pStyle w:val="ListBullet"/>
        <w:numPr>
          <w:ilvl w:val="0"/>
          <w:numId w:val="0"/>
        </w:numPr>
        <w:tabs>
          <w:tab w:val="num" w:pos="2257"/>
        </w:tabs>
        <w:ind w:left="600"/>
      </w:pPr>
    </w:p>
    <w:p w:rsidR="001E3ADA" w:rsidRDefault="00DB12F2" w:rsidP="00EC1BF2">
      <w:pPr>
        <w:pStyle w:val="ListBullet"/>
        <w:tabs>
          <w:tab w:val="clear" w:pos="360"/>
          <w:tab w:val="num" w:pos="-120"/>
          <w:tab w:val="num" w:pos="2257"/>
        </w:tabs>
        <w:ind w:leftChars="100" w:left="600"/>
        <w:rPr>
          <w:rFonts w:hint="eastAsia"/>
        </w:rPr>
      </w:pPr>
      <w:r>
        <w:t>Skate holders</w:t>
      </w:r>
      <w:r w:rsidR="00EC1BF2">
        <w:t xml:space="preserve">: </w:t>
      </w:r>
      <w:r w:rsidR="00EC1BF2">
        <w:rPr>
          <w:rFonts w:hint="eastAsia"/>
          <w:lang w:eastAsia="zh-TW"/>
        </w:rPr>
        <w:t>(</w:t>
      </w:r>
      <w:r w:rsidR="00EC1BF2">
        <w:rPr>
          <w:rFonts w:hint="eastAsia"/>
        </w:rPr>
        <w:t>End users, System managers</w:t>
      </w:r>
      <w:r w:rsidR="00EC1BF2">
        <w:rPr>
          <w:rFonts w:hint="eastAsia"/>
          <w:lang w:eastAsia="zh-TW"/>
        </w:rPr>
        <w:t>/</w:t>
      </w:r>
      <w:r w:rsidR="00EC1BF2">
        <w:t xml:space="preserve">System owners, External stakeholders/Actors/goals) directly use the system and </w:t>
      </w:r>
      <w:r w:rsidR="00EC1BF2">
        <w:rPr>
          <w:rFonts w:hint="eastAsia"/>
        </w:rPr>
        <w:t xml:space="preserve">indirectly affected (in a major way) </w:t>
      </w:r>
      <w:r w:rsidR="00EC1BF2">
        <w:t>and pays for, or otherwise controls. the design of the</w:t>
      </w:r>
      <w:r w:rsidR="00EC1BF2">
        <w:rPr>
          <w:rFonts w:hint="eastAsia"/>
          <w:lang w:eastAsia="zh-TW"/>
        </w:rPr>
        <w:t xml:space="preserve"> </w:t>
      </w:r>
      <w:r w:rsidR="00EC1BF2">
        <w:t>system</w:t>
      </w:r>
    </w:p>
    <w:p w:rsidR="00EC1BF2" w:rsidRDefault="00E92421" w:rsidP="00EC1BF2">
      <w:pPr>
        <w:pStyle w:val="ListBullet"/>
        <w:numPr>
          <w:ilvl w:val="0"/>
          <w:numId w:val="0"/>
        </w:numPr>
        <w:ind w:leftChars="400" w:left="960"/>
        <w:rPr>
          <w:lang w:eastAsia="zh-TW"/>
        </w:rPr>
      </w:pPr>
      <w:r>
        <w:rPr>
          <w:rFonts w:hint="eastAsia"/>
          <w:lang w:eastAsia="zh-TW"/>
        </w:rPr>
        <w:t xml:space="preserve">AC </w:t>
      </w:r>
      <w:r>
        <w:rPr>
          <w:lang w:eastAsia="zh-TW"/>
        </w:rPr>
        <w:t>repairer</w:t>
      </w:r>
    </w:p>
    <w:p w:rsidR="00EC1BF2" w:rsidRDefault="00E92421" w:rsidP="00EC1BF2">
      <w:pPr>
        <w:pStyle w:val="ListBullet"/>
        <w:numPr>
          <w:ilvl w:val="0"/>
          <w:numId w:val="0"/>
        </w:numPr>
        <w:ind w:leftChars="400" w:left="960"/>
        <w:rPr>
          <w:lang w:eastAsia="zh-TW"/>
        </w:rPr>
      </w:pPr>
      <w:r>
        <w:rPr>
          <w:lang w:eastAsia="zh-TW"/>
        </w:rPr>
        <w:t>people who need a range 10m</w:t>
      </w:r>
      <w:r w:rsidR="00EC1BF2">
        <w:rPr>
          <w:lang w:eastAsia="zh-TW"/>
        </w:rPr>
        <w:t xml:space="preserve"> to trade message with </w:t>
      </w:r>
      <w:proofErr w:type="spellStart"/>
      <w:r w:rsidR="00EC1BF2">
        <w:rPr>
          <w:lang w:eastAsia="zh-TW"/>
        </w:rPr>
        <w:t>zeebig</w:t>
      </w:r>
      <w:proofErr w:type="spellEnd"/>
    </w:p>
    <w:p w:rsidR="00EC1BF2" w:rsidRDefault="00EC1BF2" w:rsidP="00EC1BF2">
      <w:pPr>
        <w:pStyle w:val="ListBullet"/>
        <w:numPr>
          <w:ilvl w:val="0"/>
          <w:numId w:val="0"/>
        </w:numPr>
        <w:ind w:leftChars="400" w:left="960"/>
        <w:rPr>
          <w:lang w:eastAsia="zh-TW"/>
        </w:rPr>
      </w:pPr>
      <w:r w:rsidRPr="00EC1BF2">
        <w:rPr>
          <w:rFonts w:hint="eastAsia"/>
          <w:lang w:eastAsia="zh-TW"/>
        </w:rPr>
        <w:t>IT staff who are responsible for installing and maintaining the system.</w:t>
      </w:r>
    </w:p>
    <w:p w:rsidR="00EC1BF2" w:rsidRDefault="00EC1BF2" w:rsidP="00420687">
      <w:pPr>
        <w:pStyle w:val="ListBullet"/>
        <w:numPr>
          <w:ilvl w:val="0"/>
          <w:numId w:val="0"/>
        </w:numPr>
        <w:ind w:leftChars="400" w:left="960"/>
        <w:rPr>
          <w:rFonts w:hint="eastAsia"/>
        </w:rPr>
      </w:pPr>
      <w:r>
        <w:rPr>
          <w:lang w:eastAsia="zh-TW"/>
        </w:rPr>
        <w:t>wireless technology</w:t>
      </w:r>
    </w:p>
    <w:p w:rsidR="00703C8C" w:rsidRPr="00874AA1" w:rsidRDefault="00703C8C" w:rsidP="00703C8C">
      <w:pPr>
        <w:pStyle w:val="Heading1"/>
      </w:pPr>
      <w:r>
        <w:t>Ar</w:t>
      </w:r>
      <w:r w:rsidR="007129CA">
        <w:t>chitectural Modeling</w:t>
      </w:r>
    </w:p>
    <w:p w:rsidR="001E3ADA" w:rsidRDefault="004A1D3C" w:rsidP="004A1D3C">
      <w:pPr>
        <w:pStyle w:val="ListBullet"/>
      </w:pPr>
      <w:r>
        <w:t>Model-View-Controller</w:t>
      </w:r>
      <w:r w:rsidR="00BB7E30">
        <w:t xml:space="preserve"> patterns</w:t>
      </w:r>
    </w:p>
    <w:p w:rsidR="002D1D35" w:rsidRDefault="002D1D35" w:rsidP="002D1D35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:rsidR="00703C8C" w:rsidRPr="00874AA1" w:rsidRDefault="007129CA" w:rsidP="00703C8C">
      <w:pPr>
        <w:pStyle w:val="Heading1"/>
      </w:pPr>
      <w:r>
        <w:t xml:space="preserve">User Interface </w:t>
      </w:r>
    </w:p>
    <w:p w:rsidR="00703C8C" w:rsidRDefault="005605A4" w:rsidP="00703C8C">
      <w:pPr>
        <w:pStyle w:val="ListBullet"/>
      </w:pPr>
      <w:sdt>
        <w:sdtPr>
          <w:alias w:val="This is where students can record their ideas and research as they gather the information needed to complete their project.:"/>
          <w:tag w:val="This is where students can record their ideas and research as they gather the information needed to complete their project.:"/>
          <w:id w:val="-1204403644"/>
          <w:placeholder>
            <w:docPart w:val="E40011DA85F140D798FB0C7277FFCCAE"/>
          </w:placeholder>
          <w:temporary/>
          <w:showingPlcHdr/>
          <w15:appearance w15:val="hidden"/>
        </w:sdtPr>
        <w:sdtEndPr/>
        <w:sdtContent>
          <w:r w:rsidR="00703C8C" w:rsidRPr="00874AA1">
            <w:t>This is where students can record their ideas and research as they gather the information needed to complete their project.</w:t>
          </w:r>
        </w:sdtContent>
      </w:sdt>
    </w:p>
    <w:p w:rsidR="004A1D3C" w:rsidRDefault="004A1D3C" w:rsidP="004A1D3C">
      <w:pPr>
        <w:pStyle w:val="Heading2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Pressure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And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Vacuum Display: Low Side – PSI, Bar, MPa, Kg/cm2 &amp; IN-Hg High Side – PSI, Bar, MPa, Kg/cm2</w:t>
      </w:r>
    </w:p>
    <w:p w:rsidR="004A1D3C" w:rsidRDefault="004A1D3C" w:rsidP="004A1D3C">
      <w:pPr>
        <w:pStyle w:val="Heading2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Temperature Display: -40° - 200°F (-4 - 93°C)</w:t>
      </w:r>
    </w:p>
    <w:p w:rsidR="004A1D3C" w:rsidRPr="00874AA1" w:rsidRDefault="004A1D3C" w:rsidP="004A1D3C">
      <w:pPr>
        <w:pStyle w:val="Heading2"/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Response Time: 250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mSec.</w:t>
      </w:r>
      <w:proofErr w:type="spellEnd"/>
    </w:p>
    <w:p w:rsidR="004A1D3C" w:rsidRPr="00874AA1" w:rsidRDefault="004A1D3C" w:rsidP="00703C8C">
      <w:pPr>
        <w:pStyle w:val="ListBullet"/>
      </w:pPr>
    </w:p>
    <w:p w:rsidR="00563FE4" w:rsidRPr="00874AA1" w:rsidRDefault="005605A4" w:rsidP="00874AA1">
      <w:pPr>
        <w:pStyle w:val="Heading1"/>
      </w:pPr>
      <w:sdt>
        <w:sdtPr>
          <w:alias w:val="Outline the steps/plan for your project:"/>
          <w:tag w:val="Outline the steps/plan for your project:"/>
          <w:id w:val="657958632"/>
          <w:placeholder>
            <w:docPart w:val="36B29831985448D696747EAF09B5AB0C"/>
          </w:placeholder>
          <w:temporary/>
          <w:showingPlcHdr/>
          <w15:appearance w15:val="hidden"/>
        </w:sdtPr>
        <w:sdtEndPr/>
        <w:sdtContent>
          <w:r w:rsidR="002F1EA7" w:rsidRPr="00874AA1">
            <w:t>Outline the steps/plan for your project: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445"/>
        <w:gridCol w:w="1576"/>
        <w:gridCol w:w="1070"/>
        <w:gridCol w:w="1259"/>
      </w:tblGrid>
      <w:tr w:rsidR="004A1D3C" w:rsidTr="003A0ADA">
        <w:sdt>
          <w:sdtPr>
            <w:alias w:val="Task:"/>
            <w:tag w:val="Task:"/>
            <w:id w:val="198206160"/>
            <w:placeholder>
              <w:docPart w:val="0BF317AB56004B979B383B9A08F9E2D1"/>
            </w:placeholder>
            <w:temporary/>
            <w:showingPlcHdr/>
            <w15:appearance w15:val="hidden"/>
          </w:sdtPr>
          <w:sdtContent>
            <w:tc>
              <w:tcPr>
                <w:tcW w:w="5445" w:type="dxa"/>
              </w:tcPr>
              <w:p w:rsidR="004A1D3C" w:rsidRDefault="004A1D3C" w:rsidP="003A0ADA">
                <w:r>
                  <w:t>Task</w:t>
                </w:r>
              </w:p>
            </w:tc>
          </w:sdtContent>
        </w:sdt>
        <w:tc>
          <w:tcPr>
            <w:tcW w:w="1576" w:type="dxa"/>
          </w:tcPr>
          <w:p w:rsidR="004A1D3C" w:rsidRDefault="004A1D3C" w:rsidP="003A0ADA">
            <w:sdt>
              <w:sdtPr>
                <w:alias w:val="Due date:"/>
                <w:tag w:val="Due date:"/>
                <w:id w:val="1069231499"/>
                <w:placeholder>
                  <w:docPart w:val="415680AEF97546119FBC633B942755BB"/>
                </w:placeholder>
                <w:temporary/>
                <w:showingPlcHdr/>
                <w15:appearance w15:val="hidden"/>
              </w:sdtPr>
              <w:sdtContent>
                <w:r>
                  <w:t>Due Date</w:t>
                </w:r>
              </w:sdtContent>
            </w:sdt>
          </w:p>
        </w:tc>
        <w:tc>
          <w:tcPr>
            <w:tcW w:w="1070" w:type="dxa"/>
          </w:tcPr>
          <w:p w:rsidR="004A1D3C" w:rsidRDefault="004A1D3C" w:rsidP="003A0ADA">
            <w:sdt>
              <w:sdtPr>
                <w:alias w:val="DONE:"/>
                <w:tag w:val="DONE:"/>
                <w:id w:val="200599063"/>
                <w:placeholder>
                  <w:docPart w:val="F4CD4FABD3374F02AB1C6875A655A9BE"/>
                </w:placeholder>
                <w:temporary/>
                <w:showingPlcHdr/>
                <w15:appearance w15:val="hidden"/>
              </w:sdtPr>
              <w:sdtContent>
                <w:r>
                  <w:t>Done</w:t>
                </w:r>
              </w:sdtContent>
            </w:sdt>
          </w:p>
        </w:tc>
        <w:tc>
          <w:tcPr>
            <w:tcW w:w="1259" w:type="dxa"/>
          </w:tcPr>
          <w:p w:rsidR="004A1D3C" w:rsidRDefault="004A1D3C" w:rsidP="003A0ADA">
            <w:sdt>
              <w:sdtPr>
                <w:alias w:val="Initials:"/>
                <w:tag w:val="Initials:"/>
                <w:id w:val="-1682498517"/>
                <w:placeholder>
                  <w:docPart w:val="D8CBC2DBEFF3423CAD5766ABF067AB85"/>
                </w:placeholder>
                <w:temporary/>
                <w:showingPlcHdr/>
                <w15:appearance w15:val="hidden"/>
              </w:sdtPr>
              <w:sdtContent>
                <w:r>
                  <w:t>Initials</w:t>
                </w:r>
              </w:sdtContent>
            </w:sdt>
          </w:p>
        </w:tc>
      </w:tr>
      <w:tr w:rsidR="004A1D3C" w:rsidTr="003A0ADA">
        <w:tc>
          <w:tcPr>
            <w:tcW w:w="5445" w:type="dxa"/>
          </w:tcPr>
          <w:p w:rsidR="004A1D3C" w:rsidRDefault="004A1D3C" w:rsidP="003A0ADA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Research </w:t>
            </w:r>
          </w:p>
        </w:tc>
        <w:tc>
          <w:tcPr>
            <w:tcW w:w="1576" w:type="dxa"/>
          </w:tcPr>
          <w:p w:rsidR="004A1D3C" w:rsidRDefault="004A1D3C" w:rsidP="003A0ADA"/>
        </w:tc>
        <w:tc>
          <w:tcPr>
            <w:tcW w:w="1070" w:type="dxa"/>
          </w:tcPr>
          <w:p w:rsidR="004A1D3C" w:rsidRDefault="004A1D3C" w:rsidP="003A0ADA"/>
        </w:tc>
        <w:tc>
          <w:tcPr>
            <w:tcW w:w="1259" w:type="dxa"/>
          </w:tcPr>
          <w:p w:rsidR="004A1D3C" w:rsidRDefault="004A1D3C" w:rsidP="003A0ADA"/>
        </w:tc>
      </w:tr>
      <w:tr w:rsidR="004A1D3C" w:rsidTr="003A0ADA">
        <w:tc>
          <w:tcPr>
            <w:tcW w:w="5445" w:type="dxa"/>
          </w:tcPr>
          <w:p w:rsidR="004A1D3C" w:rsidRDefault="004A1D3C" w:rsidP="003A0ADA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 the works</w:t>
            </w:r>
          </w:p>
        </w:tc>
        <w:tc>
          <w:tcPr>
            <w:tcW w:w="1576" w:type="dxa"/>
          </w:tcPr>
          <w:p w:rsidR="004A1D3C" w:rsidRDefault="004A1D3C" w:rsidP="003A0ADA"/>
        </w:tc>
        <w:tc>
          <w:tcPr>
            <w:tcW w:w="1070" w:type="dxa"/>
          </w:tcPr>
          <w:p w:rsidR="004A1D3C" w:rsidRDefault="004A1D3C" w:rsidP="003A0ADA"/>
        </w:tc>
        <w:tc>
          <w:tcPr>
            <w:tcW w:w="1259" w:type="dxa"/>
          </w:tcPr>
          <w:p w:rsidR="004A1D3C" w:rsidRDefault="004A1D3C" w:rsidP="003A0ADA"/>
        </w:tc>
      </w:tr>
      <w:tr w:rsidR="004A1D3C" w:rsidTr="003A0ADA">
        <w:tc>
          <w:tcPr>
            <w:tcW w:w="5445" w:type="dxa"/>
          </w:tcPr>
          <w:p w:rsidR="004A1D3C" w:rsidRDefault="004A1D3C" w:rsidP="003A0ADA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Test </w:t>
            </w:r>
          </w:p>
        </w:tc>
        <w:tc>
          <w:tcPr>
            <w:tcW w:w="1576" w:type="dxa"/>
          </w:tcPr>
          <w:p w:rsidR="004A1D3C" w:rsidRDefault="004A1D3C" w:rsidP="003A0ADA"/>
        </w:tc>
        <w:tc>
          <w:tcPr>
            <w:tcW w:w="1070" w:type="dxa"/>
          </w:tcPr>
          <w:p w:rsidR="004A1D3C" w:rsidRDefault="004A1D3C" w:rsidP="003A0ADA"/>
        </w:tc>
        <w:tc>
          <w:tcPr>
            <w:tcW w:w="1259" w:type="dxa"/>
          </w:tcPr>
          <w:p w:rsidR="004A1D3C" w:rsidRDefault="004A1D3C" w:rsidP="003A0ADA"/>
        </w:tc>
      </w:tr>
      <w:tr w:rsidR="004A1D3C" w:rsidTr="003A0ADA">
        <w:tc>
          <w:tcPr>
            <w:tcW w:w="5445" w:type="dxa"/>
          </w:tcPr>
          <w:p w:rsidR="004A1D3C" w:rsidRDefault="004A1D3C" w:rsidP="003A0ADA"/>
        </w:tc>
        <w:tc>
          <w:tcPr>
            <w:tcW w:w="1576" w:type="dxa"/>
          </w:tcPr>
          <w:p w:rsidR="004A1D3C" w:rsidRDefault="004A1D3C" w:rsidP="003A0ADA"/>
        </w:tc>
        <w:tc>
          <w:tcPr>
            <w:tcW w:w="1070" w:type="dxa"/>
          </w:tcPr>
          <w:p w:rsidR="004A1D3C" w:rsidRDefault="004A1D3C" w:rsidP="003A0ADA"/>
        </w:tc>
        <w:tc>
          <w:tcPr>
            <w:tcW w:w="1259" w:type="dxa"/>
          </w:tcPr>
          <w:p w:rsidR="004A1D3C" w:rsidRDefault="004A1D3C" w:rsidP="003A0ADA"/>
        </w:tc>
      </w:tr>
      <w:tr w:rsidR="004A1D3C" w:rsidTr="003A0ADA">
        <w:tc>
          <w:tcPr>
            <w:tcW w:w="5445" w:type="dxa"/>
          </w:tcPr>
          <w:p w:rsidR="004A1D3C" w:rsidRDefault="004A1D3C" w:rsidP="003A0ADA"/>
        </w:tc>
        <w:tc>
          <w:tcPr>
            <w:tcW w:w="1576" w:type="dxa"/>
          </w:tcPr>
          <w:p w:rsidR="004A1D3C" w:rsidRDefault="004A1D3C" w:rsidP="003A0ADA"/>
        </w:tc>
        <w:tc>
          <w:tcPr>
            <w:tcW w:w="1070" w:type="dxa"/>
          </w:tcPr>
          <w:p w:rsidR="004A1D3C" w:rsidRDefault="004A1D3C" w:rsidP="003A0ADA"/>
        </w:tc>
        <w:tc>
          <w:tcPr>
            <w:tcW w:w="1259" w:type="dxa"/>
          </w:tcPr>
          <w:p w:rsidR="004A1D3C" w:rsidRDefault="004A1D3C" w:rsidP="003A0ADA"/>
        </w:tc>
      </w:tr>
      <w:tr w:rsidR="004A1D3C" w:rsidTr="003A0ADA">
        <w:tc>
          <w:tcPr>
            <w:tcW w:w="5445" w:type="dxa"/>
          </w:tcPr>
          <w:p w:rsidR="004A1D3C" w:rsidRDefault="004A1D3C" w:rsidP="003A0ADA"/>
        </w:tc>
        <w:tc>
          <w:tcPr>
            <w:tcW w:w="1576" w:type="dxa"/>
          </w:tcPr>
          <w:p w:rsidR="004A1D3C" w:rsidRDefault="004A1D3C" w:rsidP="003A0ADA"/>
        </w:tc>
        <w:tc>
          <w:tcPr>
            <w:tcW w:w="1070" w:type="dxa"/>
          </w:tcPr>
          <w:p w:rsidR="004A1D3C" w:rsidRDefault="004A1D3C" w:rsidP="003A0ADA"/>
        </w:tc>
        <w:tc>
          <w:tcPr>
            <w:tcW w:w="1259" w:type="dxa"/>
          </w:tcPr>
          <w:p w:rsidR="004A1D3C" w:rsidRDefault="004A1D3C" w:rsidP="003A0ADA"/>
        </w:tc>
      </w:tr>
      <w:tr w:rsidR="004A1D3C" w:rsidTr="003A0ADA">
        <w:tc>
          <w:tcPr>
            <w:tcW w:w="5445" w:type="dxa"/>
          </w:tcPr>
          <w:p w:rsidR="004A1D3C" w:rsidRDefault="004A1D3C" w:rsidP="003A0ADA"/>
        </w:tc>
        <w:tc>
          <w:tcPr>
            <w:tcW w:w="1576" w:type="dxa"/>
          </w:tcPr>
          <w:p w:rsidR="004A1D3C" w:rsidRDefault="004A1D3C" w:rsidP="003A0ADA"/>
        </w:tc>
        <w:tc>
          <w:tcPr>
            <w:tcW w:w="1070" w:type="dxa"/>
          </w:tcPr>
          <w:p w:rsidR="004A1D3C" w:rsidRDefault="004A1D3C" w:rsidP="003A0ADA"/>
        </w:tc>
        <w:tc>
          <w:tcPr>
            <w:tcW w:w="1259" w:type="dxa"/>
          </w:tcPr>
          <w:p w:rsidR="004A1D3C" w:rsidRDefault="004A1D3C" w:rsidP="003A0ADA"/>
        </w:tc>
      </w:tr>
      <w:tr w:rsidR="004A1D3C" w:rsidTr="003A0ADA">
        <w:tc>
          <w:tcPr>
            <w:tcW w:w="5445" w:type="dxa"/>
          </w:tcPr>
          <w:p w:rsidR="004A1D3C" w:rsidRDefault="004A1D3C" w:rsidP="003A0ADA"/>
        </w:tc>
        <w:tc>
          <w:tcPr>
            <w:tcW w:w="1576" w:type="dxa"/>
          </w:tcPr>
          <w:p w:rsidR="004A1D3C" w:rsidRDefault="004A1D3C" w:rsidP="003A0ADA"/>
        </w:tc>
        <w:tc>
          <w:tcPr>
            <w:tcW w:w="1070" w:type="dxa"/>
          </w:tcPr>
          <w:p w:rsidR="004A1D3C" w:rsidRDefault="004A1D3C" w:rsidP="003A0ADA"/>
        </w:tc>
        <w:tc>
          <w:tcPr>
            <w:tcW w:w="1259" w:type="dxa"/>
          </w:tcPr>
          <w:p w:rsidR="004A1D3C" w:rsidRDefault="004A1D3C" w:rsidP="003A0ADA"/>
        </w:tc>
      </w:tr>
    </w:tbl>
    <w:p w:rsidR="005244D5" w:rsidRPr="00874AA1" w:rsidRDefault="005244D5" w:rsidP="00874AA1"/>
    <w:p w:rsidR="00563FE4" w:rsidRPr="00874AA1" w:rsidRDefault="00DB12F2" w:rsidP="00874AA1">
      <w:pPr>
        <w:pStyle w:val="Heading1"/>
      </w:pPr>
      <w:r>
        <w:t>Links</w:t>
      </w:r>
    </w:p>
    <w:p w:rsidR="006A1C3F" w:rsidRDefault="006A1C3F" w:rsidP="00874AA1">
      <w:p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ool</w:t>
      </w:r>
    </w:p>
    <w:p w:rsidR="00044941" w:rsidRDefault="005605A4" w:rsidP="00874AA1">
      <w:hyperlink r:id="rId10" w:history="1">
        <w:r w:rsidR="006A1C3F" w:rsidRPr="00A148E3">
          <w:rPr>
            <w:rStyle w:val="Hyperlink"/>
          </w:rPr>
          <w:t>https:/</w:t>
        </w:r>
        <w:r w:rsidR="006A1C3F" w:rsidRPr="00A148E3">
          <w:rPr>
            <w:rStyle w:val="Hyperlink"/>
          </w:rPr>
          <w:t>/</w:t>
        </w:r>
        <w:r w:rsidR="006A1C3F" w:rsidRPr="00A148E3">
          <w:rPr>
            <w:rStyle w:val="Hyperlink"/>
          </w:rPr>
          <w:t>www.toolsid.com/mastercool/mastercool-automotive-tools-282469566.html</w:t>
        </w:r>
      </w:hyperlink>
    </w:p>
    <w:p w:rsidR="006A1C3F" w:rsidRDefault="00527A31" w:rsidP="00874AA1">
      <w:hyperlink r:id="rId11" w:history="1">
        <w:r w:rsidRPr="00A148E3">
          <w:rPr>
            <w:rStyle w:val="Hyperlink"/>
          </w:rPr>
          <w:t>https://www.centurytool.net/4_Way_Digital_Manifold_Less_Accessories_p/msc99903.htm</w:t>
        </w:r>
      </w:hyperlink>
    </w:p>
    <w:p w:rsidR="00527A31" w:rsidRDefault="00527A31" w:rsidP="00874AA1"/>
    <w:p w:rsidR="00BB02C9" w:rsidRPr="00874AA1" w:rsidRDefault="00BB02C9" w:rsidP="00874AA1"/>
    <w:sectPr w:rsidR="00BB02C9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5A4" w:rsidRDefault="005605A4" w:rsidP="00524988">
      <w:pPr>
        <w:spacing w:after="0" w:line="240" w:lineRule="auto"/>
      </w:pPr>
      <w:r>
        <w:separator/>
      </w:r>
    </w:p>
  </w:endnote>
  <w:endnote w:type="continuationSeparator" w:id="0">
    <w:p w:rsidR="005605A4" w:rsidRDefault="005605A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5A4" w:rsidRDefault="005605A4" w:rsidP="00524988">
      <w:pPr>
        <w:spacing w:after="0" w:line="240" w:lineRule="auto"/>
      </w:pPr>
      <w:r>
        <w:separator/>
      </w:r>
    </w:p>
  </w:footnote>
  <w:footnote w:type="continuationSeparator" w:id="0">
    <w:p w:rsidR="005605A4" w:rsidRDefault="005605A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641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761E2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C9"/>
    <w:rsid w:val="00044941"/>
    <w:rsid w:val="00076856"/>
    <w:rsid w:val="00097C80"/>
    <w:rsid w:val="0010181A"/>
    <w:rsid w:val="00151A42"/>
    <w:rsid w:val="00185F03"/>
    <w:rsid w:val="001C2F1C"/>
    <w:rsid w:val="001E3ADA"/>
    <w:rsid w:val="002261A4"/>
    <w:rsid w:val="00255F72"/>
    <w:rsid w:val="002A0F29"/>
    <w:rsid w:val="002D1D35"/>
    <w:rsid w:val="002E4F19"/>
    <w:rsid w:val="002F1EA7"/>
    <w:rsid w:val="00314A52"/>
    <w:rsid w:val="003169C1"/>
    <w:rsid w:val="003E6149"/>
    <w:rsid w:val="00420687"/>
    <w:rsid w:val="00432A3E"/>
    <w:rsid w:val="00481FAD"/>
    <w:rsid w:val="00483FFD"/>
    <w:rsid w:val="004A1D3C"/>
    <w:rsid w:val="004A26DD"/>
    <w:rsid w:val="004F5566"/>
    <w:rsid w:val="005244D5"/>
    <w:rsid w:val="00524988"/>
    <w:rsid w:val="00527A31"/>
    <w:rsid w:val="005605A4"/>
    <w:rsid w:val="00563FE4"/>
    <w:rsid w:val="005733DE"/>
    <w:rsid w:val="00575138"/>
    <w:rsid w:val="00575C9D"/>
    <w:rsid w:val="005854E9"/>
    <w:rsid w:val="005D07DA"/>
    <w:rsid w:val="005F563C"/>
    <w:rsid w:val="00635D86"/>
    <w:rsid w:val="006A1C3F"/>
    <w:rsid w:val="006E548D"/>
    <w:rsid w:val="00700976"/>
    <w:rsid w:val="00703C8C"/>
    <w:rsid w:val="007129CA"/>
    <w:rsid w:val="00783197"/>
    <w:rsid w:val="00846C2E"/>
    <w:rsid w:val="00874AA1"/>
    <w:rsid w:val="0099485E"/>
    <w:rsid w:val="00A319E1"/>
    <w:rsid w:val="00A6216A"/>
    <w:rsid w:val="00AC3277"/>
    <w:rsid w:val="00BB02C9"/>
    <w:rsid w:val="00BB7E30"/>
    <w:rsid w:val="00D33008"/>
    <w:rsid w:val="00D57EC0"/>
    <w:rsid w:val="00D605D7"/>
    <w:rsid w:val="00DA71B6"/>
    <w:rsid w:val="00DB12F2"/>
    <w:rsid w:val="00E92421"/>
    <w:rsid w:val="00EC1BF2"/>
    <w:rsid w:val="00EC6B7F"/>
    <w:rsid w:val="00F2652E"/>
    <w:rsid w:val="00F348EF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0B85E"/>
  <w15:chartTrackingRefBased/>
  <w15:docId w15:val="{8E162B97-8341-479F-8D53-E7C74F1C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C3F"/>
    <w:rPr>
      <w:color w:val="605E5C"/>
      <w:shd w:val="clear" w:color="auto" w:fill="E1DFDD"/>
    </w:rPr>
  </w:style>
  <w:style w:type="table" w:customStyle="1" w:styleId="TaskListTable">
    <w:name w:val="Task List Table"/>
    <w:basedOn w:val="TableNormal"/>
    <w:uiPriority w:val="99"/>
    <w:rsid w:val="005F563C"/>
    <w:pPr>
      <w:spacing w:before="80" w:after="80" w:line="288" w:lineRule="auto"/>
      <w:jc w:val="center"/>
    </w:pPr>
    <w:rPr>
      <w:color w:val="595959" w:themeColor="text1" w:themeTint="A6"/>
      <w:sz w:val="22"/>
      <w:szCs w:val="22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5F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33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enturytool.net/4_Way_Digital_Manifold_Less_Accessories_p/msc99903.ht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toolsid.com/mastercool/mastercool-automotive-tools-282469566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9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B29831985448D696747EAF09B5A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E4642-A732-4CB1-A7A3-1ED02304A70A}"/>
      </w:docPartPr>
      <w:docPartBody>
        <w:p w:rsidR="007270B0" w:rsidRDefault="00274675">
          <w:pPr>
            <w:pStyle w:val="36B29831985448D696747EAF09B5AB0C"/>
          </w:pPr>
          <w:r w:rsidRPr="00874AA1">
            <w:t>Outline the steps/plan for your project:</w:t>
          </w:r>
        </w:p>
      </w:docPartBody>
    </w:docPart>
    <w:docPart>
      <w:docPartPr>
        <w:name w:val="E40011DA85F140D798FB0C7277FFC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05C70-46D2-45AA-B21E-6C54FCE3C3F1}"/>
      </w:docPartPr>
      <w:docPartBody>
        <w:p w:rsidR="007270B0" w:rsidRDefault="00092A8E" w:rsidP="00092A8E">
          <w:pPr>
            <w:pStyle w:val="E40011DA85F140D798FB0C7277FFCCAE"/>
          </w:pPr>
          <w:r w:rsidRPr="00874AA1">
            <w:t>This is where students can record their ideas and research as they gather the information needed to complete their project.</w:t>
          </w:r>
        </w:p>
      </w:docPartBody>
    </w:docPart>
    <w:docPart>
      <w:docPartPr>
        <w:name w:val="0BF317AB56004B979B383B9A08F9E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FF40-6838-4CC7-8F5A-B13AF9F1058B}"/>
      </w:docPartPr>
      <w:docPartBody>
        <w:p w:rsidR="00000000" w:rsidRDefault="007270B0" w:rsidP="007270B0">
          <w:pPr>
            <w:pStyle w:val="0BF317AB56004B979B383B9A08F9E2D1"/>
          </w:pPr>
          <w:r>
            <w:t>Task</w:t>
          </w:r>
        </w:p>
      </w:docPartBody>
    </w:docPart>
    <w:docPart>
      <w:docPartPr>
        <w:name w:val="415680AEF97546119FBC633B9427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833C5-5178-4910-9693-99428A16E962}"/>
      </w:docPartPr>
      <w:docPartBody>
        <w:p w:rsidR="00000000" w:rsidRDefault="007270B0" w:rsidP="007270B0">
          <w:pPr>
            <w:pStyle w:val="415680AEF97546119FBC633B942755BB"/>
          </w:pPr>
          <w:r>
            <w:t>Due Date</w:t>
          </w:r>
        </w:p>
      </w:docPartBody>
    </w:docPart>
    <w:docPart>
      <w:docPartPr>
        <w:name w:val="F4CD4FABD3374F02AB1C6875A655A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5641A-D371-440D-996F-A8B03CF408B1}"/>
      </w:docPartPr>
      <w:docPartBody>
        <w:p w:rsidR="00000000" w:rsidRDefault="007270B0" w:rsidP="007270B0">
          <w:pPr>
            <w:pStyle w:val="F4CD4FABD3374F02AB1C6875A655A9BE"/>
          </w:pPr>
          <w:r>
            <w:t>Done</w:t>
          </w:r>
        </w:p>
      </w:docPartBody>
    </w:docPart>
    <w:docPart>
      <w:docPartPr>
        <w:name w:val="D8CBC2DBEFF3423CAD5766ABF067A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6573-3D43-4741-8854-E55719307633}"/>
      </w:docPartPr>
      <w:docPartBody>
        <w:p w:rsidR="00000000" w:rsidRDefault="007270B0" w:rsidP="007270B0">
          <w:pPr>
            <w:pStyle w:val="D8CBC2DBEFF3423CAD5766ABF067AB85"/>
          </w:pPr>
          <w:r>
            <w:t>Initials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8E"/>
    <w:rsid w:val="00092A8E"/>
    <w:rsid w:val="00274675"/>
    <w:rsid w:val="0071240D"/>
    <w:rsid w:val="0072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A585CDB1D84B77BC4589698D025C6C">
    <w:name w:val="F4A585CDB1D84B77BC4589698D025C6C"/>
    <w:pPr>
      <w:widowControl w:val="0"/>
    </w:pPr>
  </w:style>
  <w:style w:type="paragraph" w:customStyle="1" w:styleId="289EE98670C4459B8FF161C55D1A09E4">
    <w:name w:val="289EE98670C4459B8FF161C55D1A09E4"/>
    <w:pPr>
      <w:widowControl w:val="0"/>
    </w:pPr>
  </w:style>
  <w:style w:type="paragraph" w:customStyle="1" w:styleId="C2A48DADDD4A4D18A46536DEB2093F30">
    <w:name w:val="C2A48DADDD4A4D18A46536DEB2093F30"/>
    <w:pPr>
      <w:widowControl w:val="0"/>
    </w:pPr>
  </w:style>
  <w:style w:type="paragraph" w:customStyle="1" w:styleId="2E313A9CC9D0486A80C99CCC3FEE6AD4">
    <w:name w:val="2E313A9CC9D0486A80C99CCC3FEE6AD4"/>
    <w:pPr>
      <w:widowControl w:val="0"/>
    </w:pPr>
  </w:style>
  <w:style w:type="paragraph" w:customStyle="1" w:styleId="918912EE422241A7B479DD039FF04F7C">
    <w:name w:val="918912EE422241A7B479DD039FF04F7C"/>
    <w:pPr>
      <w:widowControl w:val="0"/>
    </w:pPr>
  </w:style>
  <w:style w:type="paragraph" w:customStyle="1" w:styleId="956D1C889B844745A972D7A62BB028F0">
    <w:name w:val="956D1C889B844745A972D7A62BB028F0"/>
    <w:pPr>
      <w:widowControl w:val="0"/>
    </w:pPr>
  </w:style>
  <w:style w:type="paragraph" w:customStyle="1" w:styleId="6467D2DD4C6E4C0AB28E4E388EC3215C">
    <w:name w:val="6467D2DD4C6E4C0AB28E4E388EC3215C"/>
    <w:pPr>
      <w:widowControl w:val="0"/>
    </w:pPr>
  </w:style>
  <w:style w:type="paragraph" w:customStyle="1" w:styleId="54605F0B93B54B028501BFB3A1BA2985">
    <w:name w:val="54605F0B93B54B028501BFB3A1BA2985"/>
    <w:pPr>
      <w:widowControl w:val="0"/>
    </w:pPr>
  </w:style>
  <w:style w:type="paragraph" w:customStyle="1" w:styleId="BBD177E845F646F39E6EB52DB2918066">
    <w:name w:val="BBD177E845F646F39E6EB52DB2918066"/>
    <w:pPr>
      <w:widowControl w:val="0"/>
    </w:pPr>
  </w:style>
  <w:style w:type="paragraph" w:customStyle="1" w:styleId="D9F6FE198C0942E3867FD364947A6959">
    <w:name w:val="D9F6FE198C0942E3867FD364947A6959"/>
    <w:pPr>
      <w:widowControl w:val="0"/>
    </w:pPr>
  </w:style>
  <w:style w:type="paragraph" w:customStyle="1" w:styleId="DB9BD209254E4B6C8F6C230335A6022D">
    <w:name w:val="DB9BD209254E4B6C8F6C230335A6022D"/>
    <w:pPr>
      <w:widowControl w:val="0"/>
    </w:pPr>
  </w:style>
  <w:style w:type="paragraph" w:customStyle="1" w:styleId="0D0CF3CF333744449BFB84737BDDE2F2">
    <w:name w:val="0D0CF3CF333744449BFB84737BDDE2F2"/>
    <w:pPr>
      <w:widowControl w:val="0"/>
    </w:pPr>
  </w:style>
  <w:style w:type="paragraph" w:customStyle="1" w:styleId="CDE63DDD3E4649D8A36EBED03EDAF7A4">
    <w:name w:val="CDE63DDD3E4649D8A36EBED03EDAF7A4"/>
    <w:pPr>
      <w:widowControl w:val="0"/>
    </w:pPr>
  </w:style>
  <w:style w:type="paragraph" w:customStyle="1" w:styleId="DC4BBD5706A74AD5B6D3AF40EAF74CEF">
    <w:name w:val="DC4BBD5706A74AD5B6D3AF40EAF74CEF"/>
    <w:pPr>
      <w:widowControl w:val="0"/>
    </w:pPr>
  </w:style>
  <w:style w:type="paragraph" w:customStyle="1" w:styleId="05F0474C5D5B4FF8B469E06710F47253">
    <w:name w:val="05F0474C5D5B4FF8B469E06710F47253"/>
    <w:pPr>
      <w:widowControl w:val="0"/>
    </w:pPr>
  </w:style>
  <w:style w:type="paragraph" w:customStyle="1" w:styleId="B4B0DD460DE94A7E98F1CC7651A353AF">
    <w:name w:val="B4B0DD460DE94A7E98F1CC7651A353AF"/>
    <w:pPr>
      <w:widowControl w:val="0"/>
    </w:pPr>
  </w:style>
  <w:style w:type="paragraph" w:customStyle="1" w:styleId="3325A42642EE4DC7A94B051531748263">
    <w:name w:val="3325A42642EE4DC7A94B051531748263"/>
    <w:pPr>
      <w:widowControl w:val="0"/>
    </w:pPr>
  </w:style>
  <w:style w:type="paragraph" w:customStyle="1" w:styleId="1EB6977012D24918BB98E7B5ED9284A0">
    <w:name w:val="1EB6977012D24918BB98E7B5ED9284A0"/>
    <w:pPr>
      <w:widowControl w:val="0"/>
    </w:pPr>
  </w:style>
  <w:style w:type="paragraph" w:customStyle="1" w:styleId="36B29831985448D696747EAF09B5AB0C">
    <w:name w:val="36B29831985448D696747EAF09B5AB0C"/>
    <w:pPr>
      <w:widowControl w:val="0"/>
    </w:pPr>
  </w:style>
  <w:style w:type="paragraph" w:customStyle="1" w:styleId="CAE6E5A366604515B3F3A8605133F90F">
    <w:name w:val="CAE6E5A366604515B3F3A8605133F90F"/>
    <w:pPr>
      <w:widowControl w:val="0"/>
    </w:pPr>
  </w:style>
  <w:style w:type="paragraph" w:customStyle="1" w:styleId="3CA8D1AEB83D4F9CBD38A1FA482907F2">
    <w:name w:val="3CA8D1AEB83D4F9CBD38A1FA482907F2"/>
    <w:pPr>
      <w:widowControl w:val="0"/>
    </w:pPr>
  </w:style>
  <w:style w:type="paragraph" w:customStyle="1" w:styleId="20BD8535215D47CE9B4A70FA3E4EDB89">
    <w:name w:val="20BD8535215D47CE9B4A70FA3E4EDB89"/>
    <w:pPr>
      <w:widowControl w:val="0"/>
    </w:pPr>
  </w:style>
  <w:style w:type="paragraph" w:customStyle="1" w:styleId="6ACC4F450E3242E4854ABE8FCBA53041">
    <w:name w:val="6ACC4F450E3242E4854ABE8FCBA53041"/>
    <w:pPr>
      <w:widowControl w:val="0"/>
    </w:pPr>
  </w:style>
  <w:style w:type="paragraph" w:customStyle="1" w:styleId="34329D9CF4AD4AB19B3506431F34378B">
    <w:name w:val="34329D9CF4AD4AB19B3506431F34378B"/>
    <w:pPr>
      <w:widowControl w:val="0"/>
    </w:pPr>
  </w:style>
  <w:style w:type="paragraph" w:customStyle="1" w:styleId="9E19CC2653E8474FB680505294FB7C9C">
    <w:name w:val="9E19CC2653E8474FB680505294FB7C9C"/>
    <w:pPr>
      <w:widowControl w:val="0"/>
    </w:pPr>
  </w:style>
  <w:style w:type="paragraph" w:customStyle="1" w:styleId="490140E85043430DB7F99B9790F40FEC">
    <w:name w:val="490140E85043430DB7F99B9790F40FEC"/>
    <w:pPr>
      <w:widowControl w:val="0"/>
    </w:pPr>
  </w:style>
  <w:style w:type="paragraph" w:customStyle="1" w:styleId="F0A42E375641452E892E4BDDAFACC0A4">
    <w:name w:val="F0A42E375641452E892E4BDDAFACC0A4"/>
    <w:pPr>
      <w:widowControl w:val="0"/>
    </w:pPr>
  </w:style>
  <w:style w:type="paragraph" w:customStyle="1" w:styleId="7FB861F2985C4D3FB7C81A770DA042C7">
    <w:name w:val="7FB861F2985C4D3FB7C81A770DA042C7"/>
    <w:rsid w:val="00092A8E"/>
    <w:pPr>
      <w:widowControl w:val="0"/>
    </w:pPr>
  </w:style>
  <w:style w:type="paragraph" w:customStyle="1" w:styleId="7EA51C8071FC4E3BB495B2A8F7F08B21">
    <w:name w:val="7EA51C8071FC4E3BB495B2A8F7F08B21"/>
    <w:rsid w:val="00092A8E"/>
    <w:pPr>
      <w:widowControl w:val="0"/>
    </w:pPr>
  </w:style>
  <w:style w:type="paragraph" w:customStyle="1" w:styleId="3773753047324CD086D3A5E48D1BE4BC">
    <w:name w:val="3773753047324CD086D3A5E48D1BE4BC"/>
    <w:rsid w:val="00092A8E"/>
    <w:pPr>
      <w:widowControl w:val="0"/>
    </w:pPr>
  </w:style>
  <w:style w:type="paragraph" w:customStyle="1" w:styleId="63C71A3AC16C4B69AB98E47ABBBC28D8">
    <w:name w:val="63C71A3AC16C4B69AB98E47ABBBC28D8"/>
    <w:rsid w:val="00092A8E"/>
    <w:pPr>
      <w:widowControl w:val="0"/>
    </w:pPr>
  </w:style>
  <w:style w:type="paragraph" w:customStyle="1" w:styleId="A8F27A050D764AA8AE8122DC17640CC6">
    <w:name w:val="A8F27A050D764AA8AE8122DC17640CC6"/>
    <w:rsid w:val="00092A8E"/>
    <w:pPr>
      <w:widowControl w:val="0"/>
    </w:pPr>
  </w:style>
  <w:style w:type="paragraph" w:customStyle="1" w:styleId="E40011DA85F140D798FB0C7277FFCCAE">
    <w:name w:val="E40011DA85F140D798FB0C7277FFCCAE"/>
    <w:rsid w:val="00092A8E"/>
    <w:pPr>
      <w:widowControl w:val="0"/>
    </w:pPr>
  </w:style>
  <w:style w:type="paragraph" w:customStyle="1" w:styleId="BDB5C892360A46679EEACD79B2B07C4D">
    <w:name w:val="BDB5C892360A46679EEACD79B2B07C4D"/>
    <w:rsid w:val="00092A8E"/>
    <w:pPr>
      <w:widowControl w:val="0"/>
    </w:pPr>
  </w:style>
  <w:style w:type="paragraph" w:customStyle="1" w:styleId="7EAFFC691CB745CCAADB87764670898D">
    <w:name w:val="7EAFFC691CB745CCAADB87764670898D"/>
    <w:rsid w:val="00092A8E"/>
    <w:pPr>
      <w:widowControl w:val="0"/>
    </w:pPr>
  </w:style>
  <w:style w:type="paragraph" w:customStyle="1" w:styleId="BF3E316BC7414A7E8C02184DAA224819">
    <w:name w:val="BF3E316BC7414A7E8C02184DAA224819"/>
    <w:rsid w:val="00092A8E"/>
    <w:pPr>
      <w:widowControl w:val="0"/>
    </w:pPr>
  </w:style>
  <w:style w:type="paragraph" w:customStyle="1" w:styleId="8779D2D9F523413DB7770AE06E22D321">
    <w:name w:val="8779D2D9F523413DB7770AE06E22D321"/>
    <w:rsid w:val="00092A8E"/>
    <w:pPr>
      <w:widowControl w:val="0"/>
    </w:pPr>
  </w:style>
  <w:style w:type="paragraph" w:customStyle="1" w:styleId="1DB331A920E6456EB41A95D9F482FA61">
    <w:name w:val="1DB331A920E6456EB41A95D9F482FA61"/>
    <w:rsid w:val="00092A8E"/>
    <w:pPr>
      <w:widowControl w:val="0"/>
    </w:pPr>
  </w:style>
  <w:style w:type="paragraph" w:customStyle="1" w:styleId="5B02A65B86CC47EA93E353AFC0D8EEB9">
    <w:name w:val="5B02A65B86CC47EA93E353AFC0D8EEB9"/>
    <w:rsid w:val="00092A8E"/>
    <w:pPr>
      <w:widowControl w:val="0"/>
    </w:pPr>
  </w:style>
  <w:style w:type="paragraph" w:customStyle="1" w:styleId="2C56A4FD2A784BBBB96B7706F9E161A8">
    <w:name w:val="2C56A4FD2A784BBBB96B7706F9E161A8"/>
    <w:rsid w:val="00092A8E"/>
    <w:pPr>
      <w:widowControl w:val="0"/>
    </w:pPr>
  </w:style>
  <w:style w:type="paragraph" w:customStyle="1" w:styleId="0BF317AB56004B979B383B9A08F9E2D1">
    <w:name w:val="0BF317AB56004B979B383B9A08F9E2D1"/>
    <w:rsid w:val="007270B0"/>
    <w:pPr>
      <w:widowControl w:val="0"/>
    </w:pPr>
  </w:style>
  <w:style w:type="paragraph" w:customStyle="1" w:styleId="415680AEF97546119FBC633B942755BB">
    <w:name w:val="415680AEF97546119FBC633B942755BB"/>
    <w:rsid w:val="007270B0"/>
    <w:pPr>
      <w:widowControl w:val="0"/>
    </w:pPr>
  </w:style>
  <w:style w:type="paragraph" w:customStyle="1" w:styleId="F4CD4FABD3374F02AB1C6875A655A9BE">
    <w:name w:val="F4CD4FABD3374F02AB1C6875A655A9BE"/>
    <w:rsid w:val="007270B0"/>
    <w:pPr>
      <w:widowControl w:val="0"/>
    </w:pPr>
  </w:style>
  <w:style w:type="paragraph" w:customStyle="1" w:styleId="D8CBC2DBEFF3423CAD5766ABF067AB85">
    <w:name w:val="D8CBC2DBEFF3423CAD5766ABF067AB85"/>
    <w:rsid w:val="007270B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3172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Ching-Ling Wang</dc:creator>
  <cp:keywords/>
  <dc:description/>
  <cp:lastModifiedBy>Ching-Ling Wang</cp:lastModifiedBy>
  <cp:revision>7</cp:revision>
  <dcterms:created xsi:type="dcterms:W3CDTF">2019-02-07T05:16:00Z</dcterms:created>
  <dcterms:modified xsi:type="dcterms:W3CDTF">2019-02-12T23:05:00Z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